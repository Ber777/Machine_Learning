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037796" w14:textId="77777777" w:rsidR="007B5060" w:rsidRDefault="003E32A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180F8DB0" w14:textId="77777777" w:rsidR="007B5060" w:rsidRDefault="003E32A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им. Н.Э. Баумана</w:t>
      </w:r>
    </w:p>
    <w:p w14:paraId="27BB4466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563BBE04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</w:pPr>
    </w:p>
    <w:p w14:paraId="4CF58BCD" w14:textId="77777777" w:rsidR="007B5060" w:rsidRDefault="003E32A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30103FA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</w:pPr>
    </w:p>
    <w:p w14:paraId="590252C1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</w:pPr>
    </w:p>
    <w:p w14:paraId="492D9427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</w:pPr>
    </w:p>
    <w:p w14:paraId="74996512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3BC759A0" w14:textId="77777777" w:rsidR="007B5060" w:rsidRDefault="003E32A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69C63327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73A54BD0" w14:textId="77777777" w:rsidR="007B5060" w:rsidRDefault="003E32A6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 w:rsidR="00045654">
        <w:rPr>
          <w:b/>
          <w:sz w:val="32"/>
          <w:szCs w:val="32"/>
        </w:rPr>
        <w:t>6</w:t>
      </w:r>
    </w:p>
    <w:p w14:paraId="275A52F0" w14:textId="77777777" w:rsidR="007B5060" w:rsidRDefault="003E32A6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36"/>
          <w:szCs w:val="36"/>
        </w:rPr>
      </w:pPr>
      <w:r>
        <w:rPr>
          <w:sz w:val="32"/>
          <w:szCs w:val="32"/>
        </w:rPr>
        <w:t>по курсу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 w:rsidR="00045654">
        <w:rPr>
          <w:sz w:val="32"/>
          <w:szCs w:val="32"/>
        </w:rPr>
        <w:t>Проектирование интеллектуальных систем</w:t>
      </w:r>
      <w:r>
        <w:rPr>
          <w:sz w:val="32"/>
          <w:szCs w:val="32"/>
        </w:rPr>
        <w:t>»</w:t>
      </w:r>
    </w:p>
    <w:p w14:paraId="4F2C9C13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7D6C6B67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43613AD7" w14:textId="77777777" w:rsidR="007B5060" w:rsidRPr="00FA36A3" w:rsidRDefault="003E32A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  <w:r w:rsidRPr="00FA36A3">
        <w:rPr>
          <w:sz w:val="32"/>
          <w:szCs w:val="32"/>
        </w:rPr>
        <w:t>: «</w:t>
      </w:r>
      <w:r w:rsidR="00045654">
        <w:rPr>
          <w:sz w:val="32"/>
          <w:szCs w:val="32"/>
        </w:rPr>
        <w:t>Использование рекуррентных нейронных сетей для предсказания временных рядов</w:t>
      </w:r>
      <w:r w:rsidRPr="00FA36A3">
        <w:rPr>
          <w:sz w:val="32"/>
          <w:szCs w:val="32"/>
        </w:rPr>
        <w:t>»</w:t>
      </w:r>
    </w:p>
    <w:p w14:paraId="041B1DA8" w14:textId="77777777" w:rsidR="007B5060" w:rsidRPr="00FA36A3" w:rsidRDefault="007B506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F4D5774" w14:textId="77777777" w:rsidR="007B5060" w:rsidRPr="00FA36A3" w:rsidRDefault="007B506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520B110" w14:textId="77777777" w:rsidR="007B5060" w:rsidRPr="00FA36A3" w:rsidRDefault="007B506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235AE4C" w14:textId="77777777" w:rsidR="007B5060" w:rsidRPr="00FA36A3" w:rsidRDefault="007B506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606C5A45" w14:textId="77777777" w:rsidR="007B5060" w:rsidRPr="00FA36A3" w:rsidRDefault="007B506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37CFFFE8" w14:textId="27682B9D" w:rsidR="007B5060" w:rsidRPr="00FA36A3" w:rsidRDefault="003E32A6" w:rsidP="008C0DDC">
      <w:pPr>
        <w:pBdr>
          <w:top w:val="nil"/>
          <w:left w:val="nil"/>
          <w:bottom w:val="nil"/>
          <w:right w:val="nil"/>
          <w:between w:val="nil"/>
        </w:pBdr>
        <w:ind w:left="34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</w:t>
      </w:r>
      <w:r w:rsidR="00FA36A3">
        <w:rPr>
          <w:sz w:val="28"/>
          <w:szCs w:val="28"/>
        </w:rPr>
        <w:t xml:space="preserve">   </w:t>
      </w:r>
      <w:r w:rsidR="00FA36A3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="003534BC">
        <w:rPr>
          <w:sz w:val="28"/>
          <w:szCs w:val="28"/>
        </w:rPr>
        <w:t>Березин</w:t>
      </w:r>
      <w:r w:rsidR="00FA36A3">
        <w:rPr>
          <w:sz w:val="28"/>
          <w:szCs w:val="28"/>
        </w:rPr>
        <w:t xml:space="preserve"> </w:t>
      </w:r>
      <w:r w:rsidR="003534BC">
        <w:rPr>
          <w:sz w:val="28"/>
          <w:szCs w:val="28"/>
        </w:rPr>
        <w:t>И</w:t>
      </w:r>
      <w:r w:rsidR="00FA36A3">
        <w:rPr>
          <w:sz w:val="28"/>
          <w:szCs w:val="28"/>
        </w:rPr>
        <w:t>.</w:t>
      </w:r>
      <w:r w:rsidR="008C0DDC">
        <w:rPr>
          <w:sz w:val="28"/>
          <w:szCs w:val="28"/>
        </w:rPr>
        <w:t>С</w:t>
      </w:r>
      <w:r w:rsidR="00FA36A3">
        <w:rPr>
          <w:sz w:val="28"/>
          <w:szCs w:val="28"/>
        </w:rPr>
        <w:t xml:space="preserve">.     </w:t>
      </w:r>
    </w:p>
    <w:p w14:paraId="419934E8" w14:textId="77777777" w:rsidR="007B5060" w:rsidRDefault="003E32A6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2D8F8904" w14:textId="6317E068" w:rsidR="007B5060" w:rsidRDefault="003E32A6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FA36A3" w:rsidRPr="00FA36A3">
        <w:rPr>
          <w:sz w:val="28"/>
          <w:szCs w:val="28"/>
        </w:rPr>
        <w:t>2</w:t>
      </w:r>
      <w:r w:rsidR="008C0DDC">
        <w:rPr>
          <w:sz w:val="28"/>
          <w:szCs w:val="28"/>
        </w:rPr>
        <w:t>3</w:t>
      </w:r>
      <w:r w:rsidR="00FA36A3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                __________________</w:t>
      </w:r>
    </w:p>
    <w:p w14:paraId="76882508" w14:textId="77777777" w:rsidR="007B5060" w:rsidRDefault="003E32A6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6001A827" w14:textId="77777777" w:rsidR="007B5060" w:rsidRDefault="007B5060">
      <w:pPr>
        <w:ind w:left="4251" w:firstLine="3540"/>
        <w:rPr>
          <w:sz w:val="16"/>
          <w:szCs w:val="16"/>
        </w:rPr>
      </w:pPr>
    </w:p>
    <w:p w14:paraId="3A9CD0F0" w14:textId="77777777" w:rsidR="007B5060" w:rsidRDefault="003E32A6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045654">
        <w:rPr>
          <w:sz w:val="28"/>
          <w:szCs w:val="28"/>
        </w:rPr>
        <w:t>__</w:t>
      </w:r>
      <w:r>
        <w:rPr>
          <w:sz w:val="28"/>
          <w:szCs w:val="28"/>
        </w:rPr>
        <w:t>"_</w:t>
      </w:r>
      <w:r w:rsidR="00045654">
        <w:rPr>
          <w:sz w:val="28"/>
          <w:szCs w:val="28"/>
        </w:rPr>
        <w:t>______</w:t>
      </w:r>
      <w:r>
        <w:rPr>
          <w:sz w:val="28"/>
          <w:szCs w:val="28"/>
        </w:rPr>
        <w:t>___201</w:t>
      </w:r>
      <w:r w:rsidR="00FA36A3">
        <w:rPr>
          <w:sz w:val="28"/>
          <w:szCs w:val="28"/>
        </w:rPr>
        <w:t>9</w:t>
      </w:r>
      <w:r>
        <w:rPr>
          <w:sz w:val="28"/>
          <w:szCs w:val="28"/>
        </w:rPr>
        <w:t xml:space="preserve"> г.</w:t>
      </w:r>
    </w:p>
    <w:p w14:paraId="2D0848D3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31DEA4FD" w14:textId="77777777" w:rsidR="00045654" w:rsidRDefault="003E32A6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</w:t>
      </w:r>
      <w:r w:rsidR="0004565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</w:t>
      </w:r>
      <w:r w:rsidR="00045654">
        <w:rPr>
          <w:sz w:val="28"/>
          <w:szCs w:val="28"/>
        </w:rPr>
        <w:t>Терехов В.И.,</w:t>
      </w:r>
    </w:p>
    <w:p w14:paraId="456C4BB0" w14:textId="77777777" w:rsidR="007B5060" w:rsidRDefault="00045654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Чёрненький И.М.</w:t>
      </w:r>
    </w:p>
    <w:p w14:paraId="66A0673E" w14:textId="77777777" w:rsidR="007B5060" w:rsidRDefault="003E32A6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2A59A3A" w14:textId="77777777" w:rsidR="007B5060" w:rsidRDefault="003E32A6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161A81B5" w14:textId="77777777" w:rsidR="007B5060" w:rsidRDefault="003E32A6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11EEC00B" w14:textId="77777777" w:rsidR="007B5060" w:rsidRDefault="007B5060">
      <w:pPr>
        <w:jc w:val="right"/>
        <w:rPr>
          <w:sz w:val="28"/>
          <w:szCs w:val="28"/>
        </w:rPr>
      </w:pPr>
    </w:p>
    <w:p w14:paraId="0F4A1DD2" w14:textId="77777777" w:rsidR="007B5060" w:rsidRDefault="003E32A6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"__"_________201</w:t>
      </w:r>
      <w:r w:rsidR="00FA36A3">
        <w:rPr>
          <w:sz w:val="28"/>
          <w:szCs w:val="28"/>
        </w:rPr>
        <w:t>9</w:t>
      </w:r>
      <w:r>
        <w:rPr>
          <w:sz w:val="28"/>
          <w:szCs w:val="28"/>
        </w:rPr>
        <w:t xml:space="preserve"> г.</w:t>
      </w:r>
    </w:p>
    <w:p w14:paraId="2966C121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60BDF89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08B6EB9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02394E3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0138EAC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553DE4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63432C4" w14:textId="77777777" w:rsidR="007B5060" w:rsidRDefault="003E32A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201</w:t>
      </w:r>
      <w:r w:rsidR="00377C33" w:rsidRPr="00377C33">
        <w:rPr>
          <w:sz w:val="28"/>
          <w:szCs w:val="28"/>
        </w:rPr>
        <w:t>9</w:t>
      </w:r>
    </w:p>
    <w:p w14:paraId="1B8C4200" w14:textId="77777777" w:rsidR="00377C33" w:rsidRPr="00377C33" w:rsidRDefault="00377C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ECCC7B3" w14:textId="77777777" w:rsidR="007B5060" w:rsidRDefault="003E32A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411605BA" w14:textId="77777777" w:rsidR="007B5060" w:rsidRDefault="007B5060">
      <w:pPr>
        <w:pBdr>
          <w:top w:val="nil"/>
          <w:left w:val="nil"/>
          <w:bottom w:val="nil"/>
          <w:right w:val="nil"/>
          <w:between w:val="nil"/>
        </w:pBdr>
      </w:pPr>
    </w:p>
    <w:p w14:paraId="04E69966" w14:textId="77777777" w:rsidR="00377C33" w:rsidRPr="00045654" w:rsidRDefault="00045654" w:rsidP="00C0435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rPr>
          <w:b/>
        </w:rPr>
        <w:lastRenderedPageBreak/>
        <w:t xml:space="preserve">Цель работы: </w:t>
      </w:r>
      <w:r>
        <w:t xml:space="preserve">научить работать с рекуррентными нейронными сетями в </w:t>
      </w:r>
      <w:r>
        <w:rPr>
          <w:lang w:val="en-US"/>
        </w:rPr>
        <w:t>tensorflow</w:t>
      </w:r>
      <w:r>
        <w:t>. В материалах рассмотрены создание модели рекуррентной нейронной сети, её компиляция и обучение. Описано применение полученной модели для прогнозирования временного ряда. Приведены методы генерации тестовых наборов данных. В заключительной части рассмотрена визуализация полученных результатов.</w:t>
      </w:r>
    </w:p>
    <w:p w14:paraId="1D9795F4" w14:textId="77777777" w:rsidR="00377C33" w:rsidRDefault="00377C33">
      <w:pPr>
        <w:pBdr>
          <w:top w:val="nil"/>
          <w:left w:val="nil"/>
          <w:bottom w:val="nil"/>
          <w:right w:val="nil"/>
          <w:between w:val="nil"/>
        </w:pBdr>
      </w:pPr>
    </w:p>
    <w:p w14:paraId="5B607872" w14:textId="77777777" w:rsidR="00377C33" w:rsidRDefault="00377C33" w:rsidP="00377C3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Упражнение 1.</w:t>
      </w:r>
      <w:r w:rsidR="00045654">
        <w:t xml:space="preserve"> Двумерный временной ряд.</w:t>
      </w:r>
    </w:p>
    <w:p w14:paraId="1EF9A035" w14:textId="77777777" w:rsidR="00377C33" w:rsidRDefault="00377C33" w:rsidP="00377C33">
      <w:pPr>
        <w:pStyle w:val="a5"/>
        <w:numPr>
          <w:ilvl w:val="0"/>
          <w:numId w:val="4"/>
        </w:numPr>
      </w:pPr>
      <w:r>
        <w:t>Используемые гиперпараметры</w:t>
      </w:r>
    </w:p>
    <w:p w14:paraId="625DEC04" w14:textId="67EBBB28" w:rsidR="003534BC" w:rsidRDefault="003534BC" w:rsidP="003534BC">
      <w:r>
        <w:rPr>
          <w:noProof/>
        </w:rPr>
        <w:drawing>
          <wp:inline distT="0" distB="0" distL="0" distR="0" wp14:anchorId="5977E185" wp14:editId="68FAE81C">
            <wp:extent cx="5940425" cy="32321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CF38" w14:textId="7CA7623E" w:rsidR="002A6E5F" w:rsidRDefault="002A6E5F" w:rsidP="002A6E5F">
      <w:pPr>
        <w:pStyle w:val="a5"/>
        <w:ind w:left="284"/>
      </w:pPr>
    </w:p>
    <w:p w14:paraId="00B17981" w14:textId="77777777" w:rsidR="00377C33" w:rsidRDefault="00377C33" w:rsidP="00377C33">
      <w:pPr>
        <w:pStyle w:val="a5"/>
        <w:numPr>
          <w:ilvl w:val="0"/>
          <w:numId w:val="4"/>
        </w:numPr>
      </w:pPr>
      <w:r>
        <w:t>Лог со значениями функции потерь на этапе обучения</w:t>
      </w:r>
    </w:p>
    <w:p w14:paraId="338EFB64" w14:textId="22866510" w:rsidR="002A6E5F" w:rsidRDefault="003534BC" w:rsidP="002A6E5F">
      <w:r>
        <w:rPr>
          <w:noProof/>
        </w:rPr>
        <w:drawing>
          <wp:inline distT="0" distB="0" distL="0" distR="0" wp14:anchorId="18DFD1EF" wp14:editId="7BC20ABF">
            <wp:extent cx="5940425" cy="20796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3E2B" w14:textId="5E233BF8" w:rsidR="00C04352" w:rsidRDefault="002A6E5F" w:rsidP="003534BC">
      <w:pPr>
        <w:jc w:val="center"/>
        <w:rPr>
          <w:lang w:val="en-US"/>
        </w:rPr>
      </w:pPr>
      <w:r>
        <w:rPr>
          <w:lang w:val="en-US"/>
        </w:rPr>
        <w:t>…</w:t>
      </w:r>
    </w:p>
    <w:p w14:paraId="1705DFED" w14:textId="77777777" w:rsidR="00C04352" w:rsidRPr="002A6E5F" w:rsidRDefault="00C04352" w:rsidP="002A6E5F">
      <w:pPr>
        <w:rPr>
          <w:lang w:val="en-US"/>
        </w:rPr>
      </w:pPr>
    </w:p>
    <w:p w14:paraId="576C3494" w14:textId="77777777" w:rsidR="00377C33" w:rsidRDefault="00377C33" w:rsidP="00377C33">
      <w:pPr>
        <w:pStyle w:val="a5"/>
        <w:numPr>
          <w:ilvl w:val="0"/>
          <w:numId w:val="4"/>
        </w:numPr>
      </w:pPr>
      <w:r>
        <w:t>Графи</w:t>
      </w:r>
      <w:r w:rsidR="00045654">
        <w:t>к</w:t>
      </w:r>
      <w:r>
        <w:t xml:space="preserve"> изменения ошибки в процессе обучения</w:t>
      </w:r>
    </w:p>
    <w:p w14:paraId="6D29F56B" w14:textId="56F8734F" w:rsidR="002A6E5F" w:rsidRDefault="003534BC" w:rsidP="002A6E5F">
      <w:r>
        <w:rPr>
          <w:noProof/>
        </w:rPr>
        <w:lastRenderedPageBreak/>
        <w:drawing>
          <wp:inline distT="0" distB="0" distL="0" distR="0" wp14:anchorId="146C8062" wp14:editId="255DB1E8">
            <wp:extent cx="5940425" cy="31838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FA09" w14:textId="77777777" w:rsidR="00377C33" w:rsidRDefault="00377C33" w:rsidP="00377C33">
      <w:pPr>
        <w:pStyle w:val="a5"/>
        <w:numPr>
          <w:ilvl w:val="0"/>
          <w:numId w:val="4"/>
        </w:numPr>
      </w:pPr>
      <w:r>
        <w:t>Графики полученных предсказаний</w:t>
      </w:r>
    </w:p>
    <w:p w14:paraId="3C5D2853" w14:textId="6BBA9F1B" w:rsidR="002A6E5F" w:rsidRDefault="003534BC" w:rsidP="002A6E5F">
      <w:r>
        <w:rPr>
          <w:noProof/>
        </w:rPr>
        <w:drawing>
          <wp:inline distT="0" distB="0" distL="0" distR="0" wp14:anchorId="7176BB3A" wp14:editId="553505C5">
            <wp:extent cx="5940425" cy="18129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822" w14:textId="77777777" w:rsidR="00377C33" w:rsidRDefault="00377C33" w:rsidP="00377C33">
      <w:pPr>
        <w:pStyle w:val="a5"/>
        <w:pBdr>
          <w:top w:val="nil"/>
          <w:left w:val="nil"/>
          <w:bottom w:val="nil"/>
          <w:right w:val="nil"/>
          <w:between w:val="nil"/>
        </w:pBdr>
      </w:pPr>
    </w:p>
    <w:p w14:paraId="38D08457" w14:textId="77777777" w:rsidR="00377C33" w:rsidRDefault="00377C33" w:rsidP="00377C33">
      <w:pPr>
        <w:pStyle w:val="a5"/>
        <w:pBdr>
          <w:top w:val="nil"/>
          <w:left w:val="nil"/>
          <w:bottom w:val="nil"/>
          <w:right w:val="nil"/>
          <w:between w:val="nil"/>
        </w:pBdr>
      </w:pPr>
    </w:p>
    <w:p w14:paraId="3271DE57" w14:textId="77777777" w:rsidR="00377C33" w:rsidRDefault="00377C33" w:rsidP="00377C3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Упражнение 2.</w:t>
      </w:r>
      <w:r w:rsidR="00045654">
        <w:t xml:space="preserve"> Суперпозиция двух синусоид.</w:t>
      </w:r>
    </w:p>
    <w:p w14:paraId="556B7630" w14:textId="77777777" w:rsidR="00377C33" w:rsidRDefault="00377C33" w:rsidP="00377C33">
      <w:pPr>
        <w:pStyle w:val="a5"/>
        <w:numPr>
          <w:ilvl w:val="0"/>
          <w:numId w:val="2"/>
        </w:numPr>
      </w:pPr>
      <w:r>
        <w:t>Используемые гиперпараметры</w:t>
      </w:r>
    </w:p>
    <w:p w14:paraId="16A1ED53" w14:textId="2082507F" w:rsidR="00377C33" w:rsidRDefault="003534BC" w:rsidP="00377C33">
      <w:pPr>
        <w:pStyle w:val="a5"/>
        <w:ind w:left="1080" w:hanging="938"/>
      </w:pPr>
      <w:r>
        <w:rPr>
          <w:noProof/>
        </w:rPr>
        <w:drawing>
          <wp:inline distT="0" distB="0" distL="0" distR="0" wp14:anchorId="4256E7A3" wp14:editId="0E82EF14">
            <wp:extent cx="5438775" cy="300920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0920" cy="30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2CF0" w14:textId="77777777" w:rsidR="00C04352" w:rsidRDefault="00C04352" w:rsidP="003534BC"/>
    <w:p w14:paraId="19ACC097" w14:textId="77777777" w:rsidR="00377C33" w:rsidRDefault="00377C33" w:rsidP="00377C33">
      <w:pPr>
        <w:pStyle w:val="a5"/>
        <w:numPr>
          <w:ilvl w:val="0"/>
          <w:numId w:val="2"/>
        </w:numPr>
      </w:pPr>
      <w:r>
        <w:lastRenderedPageBreak/>
        <w:t>Лог со значениями функции потерь на этапе обучения</w:t>
      </w:r>
    </w:p>
    <w:p w14:paraId="13652CB0" w14:textId="5522EFF1" w:rsidR="00377C33" w:rsidRDefault="003534BC" w:rsidP="003534BC">
      <w:pPr>
        <w:jc w:val="center"/>
      </w:pPr>
      <w:r>
        <w:rPr>
          <w:noProof/>
        </w:rPr>
        <w:drawing>
          <wp:inline distT="0" distB="0" distL="0" distR="0" wp14:anchorId="385BC9CB" wp14:editId="7D3EB95D">
            <wp:extent cx="5200650" cy="22514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803" cy="22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0885" w14:textId="77777777" w:rsidR="00377C33" w:rsidRDefault="00377C33" w:rsidP="00377C33">
      <w:pPr>
        <w:pStyle w:val="a5"/>
        <w:numPr>
          <w:ilvl w:val="0"/>
          <w:numId w:val="2"/>
        </w:numPr>
      </w:pPr>
      <w:r>
        <w:t>График изменения ошибки в процессе обучения</w:t>
      </w:r>
    </w:p>
    <w:p w14:paraId="0403B315" w14:textId="1D8BA393" w:rsidR="00377C33" w:rsidRDefault="003534BC" w:rsidP="00377C33">
      <w:r>
        <w:rPr>
          <w:noProof/>
        </w:rPr>
        <w:drawing>
          <wp:inline distT="0" distB="0" distL="0" distR="0" wp14:anchorId="110F0E21" wp14:editId="18567881">
            <wp:extent cx="5940425" cy="32016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DB29" w14:textId="77777777" w:rsidR="00377C33" w:rsidRDefault="00377C33" w:rsidP="00377C33">
      <w:pPr>
        <w:pStyle w:val="a5"/>
        <w:numPr>
          <w:ilvl w:val="0"/>
          <w:numId w:val="2"/>
        </w:numPr>
      </w:pPr>
      <w:r>
        <w:t>Графики полученных предсказаний</w:t>
      </w:r>
    </w:p>
    <w:p w14:paraId="38598604" w14:textId="68F3D2A7" w:rsidR="00377C33" w:rsidRDefault="003534BC" w:rsidP="00377C33">
      <w:r>
        <w:rPr>
          <w:noProof/>
        </w:rPr>
        <w:drawing>
          <wp:inline distT="0" distB="0" distL="0" distR="0" wp14:anchorId="6CE552E4" wp14:editId="5FB22E9C">
            <wp:extent cx="5940425" cy="18116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244A" w14:textId="77777777" w:rsidR="00C04352" w:rsidRDefault="00C04352" w:rsidP="00377C33"/>
    <w:p w14:paraId="3EB806BF" w14:textId="77777777" w:rsidR="00C04352" w:rsidRDefault="00C04352" w:rsidP="00377C33"/>
    <w:p w14:paraId="34E79B63" w14:textId="77777777" w:rsidR="00C04352" w:rsidRDefault="00C04352" w:rsidP="00377C33"/>
    <w:p w14:paraId="3441022D" w14:textId="77777777" w:rsidR="00C04352" w:rsidRDefault="00C04352" w:rsidP="00377C33"/>
    <w:p w14:paraId="3CFD50B0" w14:textId="77777777" w:rsidR="00C04352" w:rsidRDefault="00C04352" w:rsidP="00377C33"/>
    <w:p w14:paraId="5D0D4FB2" w14:textId="77777777" w:rsidR="00C04352" w:rsidRDefault="00C04352" w:rsidP="00377C33"/>
    <w:p w14:paraId="62B73EBF" w14:textId="77777777" w:rsidR="00377C33" w:rsidRDefault="00377C33" w:rsidP="00377C33">
      <w:pPr>
        <w:pStyle w:val="a5"/>
        <w:pBdr>
          <w:top w:val="nil"/>
          <w:left w:val="nil"/>
          <w:bottom w:val="nil"/>
          <w:right w:val="nil"/>
          <w:between w:val="nil"/>
        </w:pBdr>
      </w:pPr>
    </w:p>
    <w:p w14:paraId="2AEF127C" w14:textId="77777777" w:rsidR="00377C33" w:rsidRDefault="00377C33" w:rsidP="00377C33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Упражнение 3.</w:t>
      </w:r>
      <w:r w:rsidR="00045654">
        <w:t xml:space="preserve"> Суперпозиция двух синусоид с шумом.</w:t>
      </w:r>
    </w:p>
    <w:p w14:paraId="30A4E482" w14:textId="77777777" w:rsidR="00377C33" w:rsidRDefault="00377C33" w:rsidP="00377C33">
      <w:pPr>
        <w:pStyle w:val="a5"/>
        <w:numPr>
          <w:ilvl w:val="0"/>
          <w:numId w:val="3"/>
        </w:numPr>
      </w:pPr>
      <w:r>
        <w:t>Используемые гиперпараметры</w:t>
      </w:r>
    </w:p>
    <w:p w14:paraId="40DF1150" w14:textId="3594543E" w:rsidR="00045654" w:rsidRDefault="003534BC" w:rsidP="00045654">
      <w:r>
        <w:rPr>
          <w:noProof/>
        </w:rPr>
        <w:drawing>
          <wp:inline distT="0" distB="0" distL="0" distR="0" wp14:anchorId="1670A6CB" wp14:editId="2CF982E1">
            <wp:extent cx="5940425" cy="33026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0BD8" w14:textId="77777777" w:rsidR="00377C33" w:rsidRDefault="00377C33" w:rsidP="00377C33">
      <w:pPr>
        <w:pStyle w:val="a5"/>
        <w:numPr>
          <w:ilvl w:val="0"/>
          <w:numId w:val="3"/>
        </w:numPr>
      </w:pPr>
      <w:r>
        <w:t>Лог со значениями функции потерь на этапе обучения</w:t>
      </w:r>
    </w:p>
    <w:p w14:paraId="71DB38E1" w14:textId="7B1EB911" w:rsidR="00045654" w:rsidRDefault="00045654" w:rsidP="00045654">
      <w:pPr>
        <w:pStyle w:val="a5"/>
        <w:ind w:left="142"/>
      </w:pPr>
    </w:p>
    <w:p w14:paraId="022200A9" w14:textId="77777777" w:rsidR="00045654" w:rsidRDefault="00045654" w:rsidP="00045654">
      <w:pPr>
        <w:pStyle w:val="a5"/>
        <w:ind w:left="142"/>
        <w:jc w:val="center"/>
      </w:pPr>
      <w:r>
        <w:t>…</w:t>
      </w:r>
    </w:p>
    <w:p w14:paraId="6D7FFCAD" w14:textId="09344BD3" w:rsidR="00045654" w:rsidRDefault="003534BC" w:rsidP="00045654">
      <w:pPr>
        <w:pStyle w:val="a5"/>
        <w:ind w:left="142"/>
      </w:pPr>
      <w:r>
        <w:rPr>
          <w:noProof/>
        </w:rPr>
        <w:drawing>
          <wp:inline distT="0" distB="0" distL="0" distR="0" wp14:anchorId="364D92DA" wp14:editId="101F6B21">
            <wp:extent cx="5940425" cy="26765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7C46" w14:textId="77777777" w:rsidR="00C04352" w:rsidRDefault="00C04352" w:rsidP="00045654">
      <w:pPr>
        <w:pStyle w:val="a5"/>
        <w:ind w:left="142"/>
      </w:pPr>
    </w:p>
    <w:p w14:paraId="3A656AE9" w14:textId="77777777" w:rsidR="00C04352" w:rsidRDefault="00C04352" w:rsidP="00045654">
      <w:pPr>
        <w:pStyle w:val="a5"/>
        <w:ind w:left="142"/>
      </w:pPr>
    </w:p>
    <w:p w14:paraId="5FC3528C" w14:textId="77777777" w:rsidR="00C04352" w:rsidRDefault="00C04352" w:rsidP="00045654">
      <w:pPr>
        <w:pStyle w:val="a5"/>
        <w:ind w:left="142"/>
      </w:pPr>
    </w:p>
    <w:p w14:paraId="63429FE5" w14:textId="77777777" w:rsidR="00C04352" w:rsidRDefault="00C04352" w:rsidP="00045654">
      <w:pPr>
        <w:pStyle w:val="a5"/>
        <w:ind w:left="142"/>
      </w:pPr>
    </w:p>
    <w:p w14:paraId="0DFD08A2" w14:textId="77777777" w:rsidR="00C04352" w:rsidRDefault="00C04352" w:rsidP="00045654">
      <w:pPr>
        <w:pStyle w:val="a5"/>
        <w:ind w:left="142"/>
      </w:pPr>
    </w:p>
    <w:p w14:paraId="3F40ECAB" w14:textId="77777777" w:rsidR="00C04352" w:rsidRDefault="00C04352" w:rsidP="00045654">
      <w:pPr>
        <w:pStyle w:val="a5"/>
        <w:ind w:left="142"/>
      </w:pPr>
    </w:p>
    <w:p w14:paraId="38C43057" w14:textId="77777777" w:rsidR="00C04352" w:rsidRDefault="00C04352" w:rsidP="00045654">
      <w:pPr>
        <w:pStyle w:val="a5"/>
        <w:ind w:left="142"/>
      </w:pPr>
    </w:p>
    <w:p w14:paraId="597F59BD" w14:textId="77777777" w:rsidR="00C04352" w:rsidRDefault="00C04352" w:rsidP="00045654">
      <w:pPr>
        <w:pStyle w:val="a5"/>
        <w:ind w:left="142"/>
      </w:pPr>
    </w:p>
    <w:p w14:paraId="05A2833A" w14:textId="77777777" w:rsidR="00C04352" w:rsidRDefault="00C04352" w:rsidP="00045654">
      <w:pPr>
        <w:pStyle w:val="a5"/>
        <w:ind w:left="142"/>
      </w:pPr>
    </w:p>
    <w:p w14:paraId="4690FA33" w14:textId="77777777" w:rsidR="00C04352" w:rsidRDefault="00C04352" w:rsidP="00045654">
      <w:pPr>
        <w:pStyle w:val="a5"/>
        <w:ind w:left="142"/>
      </w:pPr>
    </w:p>
    <w:p w14:paraId="42DB3DDC" w14:textId="77777777" w:rsidR="00C04352" w:rsidRDefault="00C04352" w:rsidP="00045654">
      <w:pPr>
        <w:pStyle w:val="a5"/>
        <w:ind w:left="142"/>
      </w:pPr>
    </w:p>
    <w:p w14:paraId="6A5A2031" w14:textId="77777777" w:rsidR="003534BC" w:rsidRDefault="003534BC" w:rsidP="00045654">
      <w:pPr>
        <w:pStyle w:val="a5"/>
        <w:ind w:left="142"/>
      </w:pPr>
      <w:bookmarkStart w:id="1" w:name="_GoBack"/>
      <w:bookmarkEnd w:id="1"/>
    </w:p>
    <w:p w14:paraId="6FE0F7C3" w14:textId="77777777" w:rsidR="00C04352" w:rsidRDefault="00C04352" w:rsidP="00045654">
      <w:pPr>
        <w:pStyle w:val="a5"/>
        <w:ind w:left="142"/>
      </w:pPr>
    </w:p>
    <w:p w14:paraId="248DE1B0" w14:textId="77777777" w:rsidR="00377C33" w:rsidRDefault="00377C33" w:rsidP="00377C33">
      <w:pPr>
        <w:pStyle w:val="a5"/>
        <w:numPr>
          <w:ilvl w:val="0"/>
          <w:numId w:val="3"/>
        </w:numPr>
      </w:pPr>
      <w:r>
        <w:lastRenderedPageBreak/>
        <w:t>Граф</w:t>
      </w:r>
      <w:r w:rsidR="00045654">
        <w:t>ик</w:t>
      </w:r>
      <w:r>
        <w:t xml:space="preserve"> изменения ошибки в процессе обучения</w:t>
      </w:r>
    </w:p>
    <w:p w14:paraId="7217DB80" w14:textId="4D76818C" w:rsidR="00045654" w:rsidRDefault="003534BC" w:rsidP="00045654">
      <w:r>
        <w:rPr>
          <w:noProof/>
        </w:rPr>
        <w:drawing>
          <wp:inline distT="0" distB="0" distL="0" distR="0" wp14:anchorId="5654B84B" wp14:editId="4E226F4E">
            <wp:extent cx="5940425" cy="31038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B10B" w14:textId="77777777" w:rsidR="00045654" w:rsidRDefault="00377C33" w:rsidP="00045654">
      <w:pPr>
        <w:pStyle w:val="a5"/>
        <w:numPr>
          <w:ilvl w:val="0"/>
          <w:numId w:val="3"/>
        </w:numPr>
      </w:pPr>
      <w:r>
        <w:t>Графики полученных предсказаний</w:t>
      </w:r>
    </w:p>
    <w:p w14:paraId="5130AA11" w14:textId="764D9A73" w:rsidR="00045654" w:rsidRDefault="003534BC" w:rsidP="00045654">
      <w:r>
        <w:rPr>
          <w:noProof/>
        </w:rPr>
        <w:drawing>
          <wp:inline distT="0" distB="0" distL="0" distR="0" wp14:anchorId="1A2B218B" wp14:editId="58F57EA4">
            <wp:extent cx="5940425" cy="17621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3B6C" w14:textId="77777777" w:rsidR="00377C33" w:rsidRPr="00377C33" w:rsidRDefault="00377C33" w:rsidP="00377C33">
      <w:pPr>
        <w:pStyle w:val="a5"/>
        <w:pBdr>
          <w:top w:val="nil"/>
          <w:left w:val="nil"/>
          <w:bottom w:val="nil"/>
          <w:right w:val="nil"/>
          <w:between w:val="nil"/>
        </w:pBdr>
      </w:pPr>
    </w:p>
    <w:p w14:paraId="3E6971A1" w14:textId="77777777" w:rsidR="00377C33" w:rsidRPr="00377C33" w:rsidRDefault="00377C33">
      <w:pPr>
        <w:pBdr>
          <w:top w:val="nil"/>
          <w:left w:val="nil"/>
          <w:bottom w:val="nil"/>
          <w:right w:val="nil"/>
          <w:between w:val="nil"/>
        </w:pBdr>
      </w:pPr>
    </w:p>
    <w:p w14:paraId="6E390DB2" w14:textId="77777777" w:rsidR="00377C33" w:rsidRPr="00C04352" w:rsidRDefault="0004565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C04352">
        <w:rPr>
          <w:b/>
        </w:rPr>
        <w:t>Список литературы:</w:t>
      </w:r>
    </w:p>
    <w:p w14:paraId="1DCF4832" w14:textId="77777777" w:rsidR="00045654" w:rsidRPr="00C04352" w:rsidRDefault="00C04352" w:rsidP="00045654">
      <w:pPr>
        <w:pBdr>
          <w:top w:val="nil"/>
          <w:left w:val="nil"/>
          <w:bottom w:val="nil"/>
          <w:right w:val="nil"/>
          <w:between w:val="nil"/>
        </w:pBdr>
      </w:pPr>
      <w:r>
        <w:t>1. Документация по</w:t>
      </w:r>
      <w:r w:rsidR="00045654" w:rsidRPr="00C04352">
        <w:t xml:space="preserve"> </w:t>
      </w:r>
      <w:r w:rsidR="00045654" w:rsidRPr="00045654">
        <w:rPr>
          <w:lang w:val="en-US"/>
        </w:rPr>
        <w:t>tensor</w:t>
      </w:r>
      <w:r>
        <w:rPr>
          <w:lang w:val="en-US"/>
        </w:rPr>
        <w:t>fl</w:t>
      </w:r>
      <w:r w:rsidR="00045654" w:rsidRPr="00045654">
        <w:rPr>
          <w:lang w:val="en-US"/>
        </w:rPr>
        <w:t>ow</w:t>
      </w:r>
      <w:r w:rsidR="00045654" w:rsidRPr="00C04352">
        <w:t xml:space="preserve">. </w:t>
      </w:r>
      <w:r w:rsidR="00045654" w:rsidRPr="00045654">
        <w:rPr>
          <w:lang w:val="en-US"/>
        </w:rPr>
        <w:t>https</w:t>
      </w:r>
      <w:r w:rsidR="00045654" w:rsidRPr="00C04352">
        <w:t>://</w:t>
      </w:r>
      <w:r w:rsidR="00045654" w:rsidRPr="00045654">
        <w:rPr>
          <w:lang w:val="en-US"/>
        </w:rPr>
        <w:t>www</w:t>
      </w:r>
      <w:r w:rsidR="00045654" w:rsidRPr="00C04352">
        <w:t>.</w:t>
      </w:r>
      <w:r w:rsidR="00045654" w:rsidRPr="00045654">
        <w:rPr>
          <w:lang w:val="en-US"/>
        </w:rPr>
        <w:t>tensorflow</w:t>
      </w:r>
      <w:r w:rsidR="00045654" w:rsidRPr="00C04352">
        <w:t>.</w:t>
      </w:r>
      <w:r w:rsidR="00045654" w:rsidRPr="00045654">
        <w:rPr>
          <w:lang w:val="en-US"/>
        </w:rPr>
        <w:t>org</w:t>
      </w:r>
      <w:r w:rsidR="00045654" w:rsidRPr="00C04352">
        <w:t>/.</w:t>
      </w:r>
    </w:p>
    <w:p w14:paraId="34117A9C" w14:textId="77777777" w:rsidR="00045654" w:rsidRPr="00045654" w:rsidRDefault="00C04352" w:rsidP="0004565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2. </w:t>
      </w:r>
      <w:r w:rsidR="00045654" w:rsidRPr="00045654">
        <w:rPr>
          <w:lang w:val="en-US"/>
        </w:rPr>
        <w:t>J. Brownlee. Encoder-decoder recurrent neural network models for neural machine translation. https://machinelearningmastery.com/ encoder-decoder-recurrent-neural-network-models-neural-machine-translation/.</w:t>
      </w:r>
    </w:p>
    <w:p w14:paraId="1D998159" w14:textId="77777777" w:rsidR="00045654" w:rsidRPr="00045654" w:rsidRDefault="00C04352" w:rsidP="0004565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3. </w:t>
      </w:r>
      <w:r w:rsidR="00045654" w:rsidRPr="00045654">
        <w:rPr>
          <w:lang w:val="en-US"/>
        </w:rPr>
        <w:t>Ian Goodfellow, Yoshua Bengio, and Aaron Courville. Deep Learning. MIT Press, 2016.</w:t>
      </w:r>
    </w:p>
    <w:sectPr w:rsidR="00045654" w:rsidRPr="00045654" w:rsidSect="007F77E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A27C4" w14:textId="77777777" w:rsidR="00FF2355" w:rsidRDefault="00FF2355" w:rsidP="007F77ED">
      <w:r>
        <w:separator/>
      </w:r>
    </w:p>
  </w:endnote>
  <w:endnote w:type="continuationSeparator" w:id="0">
    <w:p w14:paraId="709A44FF" w14:textId="77777777" w:rsidR="00FF2355" w:rsidRDefault="00FF2355" w:rsidP="007F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1407E" w14:textId="77777777" w:rsidR="008C0DDC" w:rsidRDefault="008C0DD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790982"/>
      <w:docPartObj>
        <w:docPartGallery w:val="Page Numbers (Bottom of Page)"/>
        <w:docPartUnique/>
      </w:docPartObj>
    </w:sdtPr>
    <w:sdtEndPr/>
    <w:sdtContent>
      <w:p w14:paraId="79EC7A6B" w14:textId="1C2568D7" w:rsidR="007F77ED" w:rsidRDefault="007F77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4BC">
          <w:rPr>
            <w:noProof/>
          </w:rPr>
          <w:t>2</w:t>
        </w:r>
        <w:r>
          <w:fldChar w:fldCharType="end"/>
        </w:r>
      </w:p>
    </w:sdtContent>
  </w:sdt>
  <w:p w14:paraId="784E9ACF" w14:textId="77777777" w:rsidR="007F77ED" w:rsidRDefault="007F77E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D00E5" w14:textId="77777777" w:rsidR="008C0DDC" w:rsidRDefault="008C0DD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8CE3D" w14:textId="77777777" w:rsidR="00FF2355" w:rsidRDefault="00FF2355" w:rsidP="007F77ED">
      <w:r>
        <w:separator/>
      </w:r>
    </w:p>
  </w:footnote>
  <w:footnote w:type="continuationSeparator" w:id="0">
    <w:p w14:paraId="6D216395" w14:textId="77777777" w:rsidR="00FF2355" w:rsidRDefault="00FF2355" w:rsidP="007F7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7E3B0" w14:textId="77777777" w:rsidR="008C0DDC" w:rsidRDefault="008C0DD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FCD2B" w14:textId="77777777" w:rsidR="008C0DDC" w:rsidRDefault="008C0DD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9D155" w14:textId="77777777" w:rsidR="008C0DDC" w:rsidRDefault="008C0DD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E188B"/>
    <w:multiLevelType w:val="hybridMultilevel"/>
    <w:tmpl w:val="76843A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965F0"/>
    <w:multiLevelType w:val="hybridMultilevel"/>
    <w:tmpl w:val="0E0AD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D673C"/>
    <w:multiLevelType w:val="hybridMultilevel"/>
    <w:tmpl w:val="89A894F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306F34"/>
    <w:multiLevelType w:val="hybridMultilevel"/>
    <w:tmpl w:val="CD48C2DE"/>
    <w:lvl w:ilvl="0" w:tplc="61348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33"/>
    <w:rsid w:val="00045654"/>
    <w:rsid w:val="002A6E5F"/>
    <w:rsid w:val="003534BC"/>
    <w:rsid w:val="00377C33"/>
    <w:rsid w:val="003E32A6"/>
    <w:rsid w:val="007B5060"/>
    <w:rsid w:val="007F77ED"/>
    <w:rsid w:val="0087001E"/>
    <w:rsid w:val="008C0DDC"/>
    <w:rsid w:val="00C04352"/>
    <w:rsid w:val="00D531D0"/>
    <w:rsid w:val="00FA36A3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CA986"/>
  <w15:docId w15:val="{95B5AE6A-208B-4D40-AC1A-55FD136D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7C3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77E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F77ED"/>
  </w:style>
  <w:style w:type="paragraph" w:styleId="a8">
    <w:name w:val="footer"/>
    <w:basedOn w:val="a"/>
    <w:link w:val="a9"/>
    <w:uiPriority w:val="99"/>
    <w:unhideWhenUsed/>
    <w:rsid w:val="007F77E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F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QC\Documents\&#1053;&#1072;&#1089;&#1090;&#1088;&#1072;&#1080;&#1074;&#1072;&#1077;&#1084;&#1099;&#1077;%20&#1096;&#1072;&#1073;&#1083;&#1086;&#1085;&#1099;%20Office\&#1054;&#1058;&#1063;&#1045;&#1058;%20&#1087;&#1086;%20&#1051;&#105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ЛР.dotx</Template>
  <TotalTime>0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Дробышева</dc:creator>
  <cp:lastModifiedBy>Учетная запись Майкрософт</cp:lastModifiedBy>
  <cp:revision>2</cp:revision>
  <cp:lastPrinted>2019-05-14T09:57:00Z</cp:lastPrinted>
  <dcterms:created xsi:type="dcterms:W3CDTF">2019-05-28T11:50:00Z</dcterms:created>
  <dcterms:modified xsi:type="dcterms:W3CDTF">2019-05-28T11:50:00Z</dcterms:modified>
</cp:coreProperties>
</file>